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26125">
        <w:rPr>
          <w:noProof/>
        </w:rPr>
        <w:t>3.3.0.0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97D71">
        <w:instrText>3.3.0.0</w:instrText>
      </w:r>
      <w:r w:rsidR="00BB2F07">
        <w:fldChar w:fldCharType="end"/>
      </w:r>
      <w:r w:rsidR="00BB2F07" w:rsidRPr="00084655">
        <w:fldChar w:fldCharType="separate"/>
      </w:r>
      <w:bookmarkStart w:id="2" w:name="VQS"/>
      <w:r w:rsidR="00497D71">
        <w:rPr>
          <w:noProof/>
        </w:rPr>
        <w:t>3.3.0.0</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97D71">
        <w:instrText>16.09.2017</w:instrText>
      </w:r>
      <w:r w:rsidR="00BB2F07">
        <w:fldChar w:fldCharType="end"/>
      </w:r>
      <w:r w:rsidR="00BB2F07" w:rsidRPr="00084655">
        <w:fldChar w:fldCharType="separate"/>
      </w:r>
      <w:bookmarkStart w:id="3" w:name="DATE"/>
      <w:bookmarkStart w:id="4" w:name="DD"/>
      <w:r w:rsidR="00497D71">
        <w:rPr>
          <w:noProof/>
        </w:rPr>
        <w:t>16.09.2017</w:t>
      </w:r>
      <w:bookmarkEnd w:id="3"/>
      <w:bookmarkEnd w:id="4"/>
      <w:r w:rsidR="00BB2F07" w:rsidRPr="00084655">
        <w:fldChar w:fldCharType="end"/>
      </w:r>
      <w:r w:rsidR="00BB2F07">
        <w:fldChar w:fldCharType="begin"/>
      </w:r>
      <w:r w:rsidR="00A602D5">
        <w:instrText>REF DD</w:instrText>
      </w:r>
      <w:r w:rsidR="00BB2F07">
        <w:fldChar w:fldCharType="separate"/>
      </w:r>
      <w:r w:rsidR="00B26125">
        <w:rPr>
          <w:noProof/>
        </w:rPr>
        <w:t>16.09.2017</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97D71">
        <w:instrText>Approved</w:instrText>
      </w:r>
      <w:r>
        <w:fldChar w:fldCharType="end"/>
      </w:r>
      <w:r w:rsidRPr="00084655">
        <w:fldChar w:fldCharType="separate"/>
      </w:r>
      <w:bookmarkStart w:id="5" w:name="SQS"/>
      <w:r w:rsidR="00497D71">
        <w:rPr>
          <w:noProof/>
        </w:rPr>
        <w:t>Approved</w:t>
      </w:r>
      <w:bookmarkEnd w:id="5"/>
      <w:r w:rsidRPr="00084655">
        <w:fldChar w:fldCharType="end"/>
      </w:r>
      <w:fldSimple w:instr="REF SQS  \* MERGEFORMAT ">
        <w:r w:rsidR="00B26125">
          <w:rPr>
            <w:noProof/>
          </w:rPr>
          <w:t>Approved</w:t>
        </w:r>
      </w:fldSimple>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97D71">
        <w:instrText>P. Roberts &amp; N. Sheppard (Intersect), A. Hueni (UZH)</w:instrText>
      </w:r>
      <w:r>
        <w:fldChar w:fldCharType="end"/>
      </w:r>
      <w:r w:rsidRPr="00084655">
        <w:fldChar w:fldCharType="separate"/>
      </w:r>
      <w:bookmarkStart w:id="6" w:name="DOC_AUTHOR"/>
      <w:r w:rsidR="00497D71">
        <w:rPr>
          <w:noProof/>
        </w:rPr>
        <w:t>P. Roberts &amp; N. Sheppard (Intersect), A. Hueni (UZH)</w:t>
      </w:r>
      <w:bookmarkEnd w:id="6"/>
      <w:r w:rsidRPr="00084655">
        <w:fldChar w:fldCharType="end"/>
      </w:r>
      <w:fldSimple w:instr="REF DOC_AUTHOR  \* MERGEFORMAT ">
        <w:r w:rsidR="00B26125">
          <w:rPr>
            <w:noProof/>
          </w:rPr>
          <w:t>P. Roberts &amp; N. Sheppard (Intersect), A. Hueni (UZH)</w:t>
        </w:r>
      </w:fldSimple>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97D71">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26125">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97D71">
        <w:instrText>SPECCHIO Users</w:instrText>
      </w:r>
      <w:r w:rsidR="00BB2F07">
        <w:fldChar w:fldCharType="end"/>
      </w:r>
      <w:r w:rsidR="00BB2F07" w:rsidRPr="00084655">
        <w:fldChar w:fldCharType="separate"/>
      </w:r>
      <w:bookmarkStart w:id="7" w:name="DISTRIBUTION"/>
      <w:r w:rsidR="00497D71">
        <w:rPr>
          <w:noProof/>
        </w:rPr>
        <w:t>SPECCHIO Users</w:t>
      </w:r>
      <w:bookmarkEnd w:id="7"/>
      <w:r w:rsidR="00BB2F07" w:rsidRPr="00084655">
        <w:fldChar w:fldCharType="end"/>
      </w:r>
      <w:fldSimple w:instr="REF DISTRIBUTION  \* MERGEFORMAT ">
        <w:r w:rsidR="00B26125">
          <w:rPr>
            <w:noProof/>
          </w:rPr>
          <w:t>SPECCHIO Users</w:t>
        </w:r>
      </w:fldSimple>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Java HotSpot(TM)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lastRenderedPageBreak/>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Edit db_config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Fix for the OceanView file format to extract the instrument name: note that this can currently lead to wrong results when more than one instruments are connected and run; in our experience all spectral files will contain the same instrument name due to a bug in the OceanView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Fixed a bug in the copySpectrum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r w:rsidRPr="004869B8">
        <w:rPr>
          <w:lang w:val="en-US"/>
        </w:rPr>
        <w:t>Colouring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Added support for new timestamp field in the eav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Massive speed improvement for spectral databrowser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Bugfix for filter by eav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New methods to work with hierarchies: getHierarchyName, getHierarchyFilePath, renameHierarchy. Currently only available via the specchio_client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Re-enabled the deleting of old datalinks to allow removing data loaded with previous specchio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Edit db_config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New methods for full text search (all string_val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Better GUI design by making spectral databrowers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Improved error message for renameHierarchy method. Automatic wildcards for fulltext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r w:rsidR="001814A0">
        <w:t>specchio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Sun angle calc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eav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bookmarkStart w:id="31" w:name="_GoBack"/>
      <w:bookmarkEnd w:id="31"/>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497D71" w:rsidRDefault="00497D71">
      <w:r>
        <w:separator/>
      </w:r>
    </w:p>
  </w:endnote>
  <w:endnote w:type="continuationSeparator" w:id="0">
    <w:p w14:paraId="30CE24A2" w14:textId="77777777" w:rsidR="00497D71" w:rsidRDefault="0049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497D71" w:rsidRDefault="00497D71"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B26125">
      <w:rPr>
        <w:noProof/>
      </w:rPr>
      <w:t>SPECCHIO_ReleaseNotes.docx</w:t>
    </w:r>
    <w:r>
      <w:rPr>
        <w:noProof/>
      </w:rPr>
      <w:fldChar w:fldCharType="end"/>
    </w:r>
  </w:p>
  <w:p w14:paraId="544F7487" w14:textId="77777777" w:rsidR="00497D71" w:rsidRDefault="00497D71"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B26125">
      <w:rPr>
        <w:noProof/>
      </w:rPr>
      <w:t>3.3.0.0</w:t>
    </w:r>
    <w:r>
      <w:rPr>
        <w:noProof/>
      </w:rPr>
      <w:fldChar w:fldCharType="end"/>
    </w:r>
    <w:r>
      <w:t xml:space="preserve"> / </w:t>
    </w:r>
    <w:r>
      <w:fldChar w:fldCharType="begin"/>
    </w:r>
    <w:r>
      <w:instrText>REF DD</w:instrText>
    </w:r>
    <w:r>
      <w:fldChar w:fldCharType="separate"/>
    </w:r>
    <w:r w:rsidR="00B26125">
      <w:rPr>
        <w:noProof/>
      </w:rPr>
      <w:t>16.09.2017</w:t>
    </w:r>
    <w:r>
      <w:rPr>
        <w:noProof/>
      </w:rPr>
      <w:fldChar w:fldCharType="end"/>
    </w:r>
    <w:r>
      <w:tab/>
    </w:r>
    <w:r>
      <w:tab/>
      <w:t>Pag</w:t>
    </w:r>
    <w:r w:rsidRPr="008030FC">
      <w:t xml:space="preserve">e </w:t>
    </w:r>
    <w:r>
      <w:fldChar w:fldCharType="begin"/>
    </w:r>
    <w:r>
      <w:instrText>PAGE</w:instrText>
    </w:r>
    <w:r>
      <w:fldChar w:fldCharType="separate"/>
    </w:r>
    <w:r w:rsidR="00B26125">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sidR="00B26125">
      <w:rPr>
        <w:noProof/>
      </w:rPr>
      <w:t>14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497D71" w:rsidRDefault="00497D71">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497D71" w:rsidRDefault="00497D71">
      <w:r>
        <w:separator/>
      </w:r>
    </w:p>
  </w:footnote>
  <w:footnote w:type="continuationSeparator" w:id="0">
    <w:p w14:paraId="67FE06B6" w14:textId="77777777" w:rsidR="00497D71" w:rsidRDefault="00497D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497D71" w:rsidRDefault="00497D71"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B26125" w:rsidRPr="00B26125">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497D71" w:rsidRDefault="00497D71">
    <w:pPr>
      <w:framePr w:w="3255" w:h="992" w:wrap="notBeside" w:vAnchor="text" w:hAnchor="margin" w:y="1"/>
    </w:pPr>
  </w:p>
  <w:p w14:paraId="59ADD16C" w14:textId="77777777" w:rsidR="00497D71" w:rsidRDefault="00497D71">
    <w:pPr>
      <w:framePr w:w="3255" w:h="992" w:wrap="notBeside" w:vAnchor="text" w:hAnchor="margin" w:y="1"/>
    </w:pPr>
  </w:p>
  <w:p w14:paraId="7C47F9E4" w14:textId="77777777" w:rsidR="00497D71" w:rsidRDefault="00497D71">
    <w:pPr>
      <w:rPr>
        <w:sz w:val="28"/>
        <w:szCs w:val="28"/>
      </w:rPr>
    </w:pPr>
    <w:r>
      <w:rPr>
        <w:sz w:val="28"/>
        <w:szCs w:val="28"/>
      </w:rPr>
      <w:t>Remote Sensing Laboratories</w:t>
    </w:r>
  </w:p>
  <w:p w14:paraId="704AA1FA" w14:textId="77777777" w:rsidR="00497D71" w:rsidRDefault="00497D71">
    <w:pPr>
      <w:rPr>
        <w:sz w:val="28"/>
        <w:szCs w:val="28"/>
      </w:rPr>
    </w:pPr>
    <w:r>
      <w:rPr>
        <w:sz w:val="28"/>
        <w:szCs w:val="28"/>
      </w:rPr>
      <w:t>Department of Geography</w:t>
    </w:r>
  </w:p>
  <w:p w14:paraId="7A34E14A" w14:textId="77777777" w:rsidR="00497D71" w:rsidRPr="00192611" w:rsidRDefault="00497D71">
    <w:pPr>
      <w:rPr>
        <w:sz w:val="28"/>
        <w:szCs w:val="28"/>
      </w:rPr>
    </w:pPr>
    <w:r>
      <w:rPr>
        <w:sz w:val="28"/>
        <w:szCs w:val="28"/>
      </w:rPr>
      <w:t>University of Zurich</w:t>
    </w:r>
  </w:p>
  <w:p w14:paraId="59B3BC42" w14:textId="77777777" w:rsidR="00497D71" w:rsidRDefault="00497D71">
    <w:pPr>
      <w:rPr>
        <w:sz w:val="36"/>
      </w:rPr>
    </w:pPr>
  </w:p>
  <w:p w14:paraId="5F4A0ADD" w14:textId="77777777" w:rsidR="00497D71" w:rsidRDefault="00497D71">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B26125" w:rsidRPr="00B26125">
      <w:rPr>
        <w:b/>
        <w:noProof/>
      </w:rPr>
      <w:t>SPECCHIO</w:t>
    </w:r>
    <w:r>
      <w:rPr>
        <w:b/>
        <w:noProof/>
      </w:rPr>
      <w:fldChar w:fldCharType="end"/>
    </w:r>
  </w:p>
  <w:p w14:paraId="368FA6CA" w14:textId="77777777" w:rsidR="00497D71" w:rsidRDefault="00497D71">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13"/>
  </w:num>
  <w:num w:numId="8">
    <w:abstractNumId w:val="8"/>
  </w:num>
  <w:num w:numId="9">
    <w:abstractNumId w:val="5"/>
  </w:num>
  <w:num w:numId="10">
    <w:abstractNumId w:val="7"/>
  </w:num>
  <w:num w:numId="11">
    <w:abstractNumId w:val="11"/>
  </w:num>
  <w:num w:numId="12">
    <w:abstractNumId w:val="14"/>
  </w:num>
  <w:num w:numId="13">
    <w:abstractNumId w:val="9"/>
  </w:num>
  <w:num w:numId="14">
    <w:abstractNumId w:val="3"/>
  </w:num>
  <w:num w:numId="15">
    <w:abstractNumId w:val="17"/>
  </w:num>
  <w:num w:numId="16">
    <w:abstractNumId w:val="6"/>
  </w:num>
  <w:num w:numId="17">
    <w:abstractNumId w:val="18"/>
  </w:num>
  <w:num w:numId="18">
    <w:abstractNumId w:val="12"/>
  </w:num>
  <w:num w:numId="19">
    <w:abstractNumId w:val="19"/>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26125"/>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10DE"/>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3FE4F4D3-811E-414A-A733-887377EE19A3}">
  <ds:schemaRefs>
    <ds:schemaRef ds:uri="http://schemas.openxmlformats.org/officeDocument/2006/bibliography"/>
  </ds:schemaRefs>
</ds:datastoreItem>
</file>

<file path=customXml/itemProps2.xml><?xml version="1.0" encoding="utf-8"?>
<ds:datastoreItem xmlns:ds="http://schemas.openxmlformats.org/officeDocument/2006/customXml" ds:itemID="{9F3D0E5B-6B27-0C49-8CB4-890DB7DCF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3479</TotalTime>
  <Pages>14</Pages>
  <Words>3615</Words>
  <Characters>20607</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24174</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105</cp:revision>
  <cp:lastPrinted>2017-09-16T17:12:00Z</cp:lastPrinted>
  <dcterms:created xsi:type="dcterms:W3CDTF">2013-06-18T00:55:00Z</dcterms:created>
  <dcterms:modified xsi:type="dcterms:W3CDTF">2017-09-16T20:35:00Z</dcterms:modified>
</cp:coreProperties>
</file>